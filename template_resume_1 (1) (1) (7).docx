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0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0370"/>
      </w:tblGrid>
      <w:tr w:rsidR="000117C1" w:rsidRPr="000117C1" w14:paraId="2AFCD582" w14:textId="77777777" w:rsidTr="00995D0F">
        <w:trPr>
          <w:trHeight w:val="180"/>
        </w:trPr>
        <w:tc>
          <w:tcPr>
            <w:tcW w:w="50" w:type="dxa"/>
            <w:hideMark/>
          </w:tcPr>
          <w:p w14:paraId="53373073" w14:textId="7CCBFB6E" w:rsidR="000117C1" w:rsidRPr="000117C1" w:rsidRDefault="0026024F" w:rsidP="000117C1">
            <w:pPr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en-US"/>
              </w:rPr>
              <w:t xml:space="preserve">    </w:t>
            </w:r>
          </w:p>
          <w:p w14:paraId="2D67B0C1" w14:textId="6C6AAB36" w:rsidR="000117C1" w:rsidRPr="000117C1" w:rsidRDefault="000117C1" w:rsidP="000117C1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0370" w:type="dxa"/>
            <w:hideMark/>
          </w:tcPr>
          <w:p w14:paraId="62BFB10B" w14:textId="00133F69" w:rsidR="00E5157C" w:rsidRPr="00E1642D" w:rsidRDefault="00E5157C" w:rsidP="0026024F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US"/>
              </w:rPr>
              <w:t>DHARSHINIPRIYA.B</w:t>
            </w:r>
          </w:p>
          <w:p w14:paraId="7D745264" w14:textId="1E1099CE" w:rsidR="00E5157C" w:rsidRPr="00E1642D" w:rsidRDefault="00E5157C" w:rsidP="0026024F">
            <w:pP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US"/>
              </w:rPr>
              <w:t>QA Tester</w:t>
            </w:r>
          </w:p>
          <w:p w14:paraId="7DE9347F" w14:textId="768FE2F8" w:rsidR="00E5157C" w:rsidRPr="00E1642D" w:rsidRDefault="00E5157C" w:rsidP="0026024F">
            <w:pP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US"/>
              </w:rPr>
            </w:pPr>
          </w:p>
          <w:p w14:paraId="09034799" w14:textId="74A49623" w:rsidR="00E5157C" w:rsidRPr="00995D0F" w:rsidRDefault="00E5157C" w:rsidP="0026024F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</w:pPr>
            <w:r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>Email</w:t>
            </w:r>
            <w:r w:rsidR="00995D0F"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   </w:t>
            </w:r>
            <w:proofErr w:type="gramStart"/>
            <w:r w:rsidR="00995D0F"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 :</w:t>
            </w:r>
            <w:proofErr w:type="gramEnd"/>
            <w:r w:rsidRPr="00995D0F"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  <w:t xml:space="preserve"> </w:t>
            </w:r>
            <w:hyperlink r:id="rId10" w:history="1">
              <w:r w:rsidRPr="00995D0F">
                <w:rPr>
                  <w:rStyle w:val="Hyperlink"/>
                  <w:rFonts w:ascii="Cambria" w:eastAsia="Times New Roman" w:hAnsi="Cambria" w:cs="Times New Roman"/>
                  <w:b/>
                  <w:bCs/>
                  <w:sz w:val="22"/>
                  <w:lang w:eastAsia="en-US"/>
                </w:rPr>
                <w:t>dharsha218@gmail.com</w:t>
              </w:r>
            </w:hyperlink>
          </w:p>
          <w:p w14:paraId="6BCABAAC" w14:textId="647F4B22" w:rsidR="00E5157C" w:rsidRPr="00995D0F" w:rsidRDefault="00E5157C" w:rsidP="00D93E68">
            <w:pPr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</w:pPr>
            <w:r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Cell  </w:t>
            </w:r>
            <w:r w:rsidR="00995D0F"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     </w:t>
            </w:r>
            <w:proofErr w:type="gramStart"/>
            <w:r w:rsidR="00995D0F" w:rsidRPr="00995D0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r w:rsidR="00995D0F" w:rsidRPr="00995D0F"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  <w:t xml:space="preserve"> :</w:t>
            </w:r>
            <w:proofErr w:type="gramEnd"/>
            <w:r w:rsidRPr="00995D0F"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  <w:t xml:space="preserve"> 9962641788</w:t>
            </w:r>
          </w:p>
          <w:p w14:paraId="4E6FFB52" w14:textId="505F3444" w:rsidR="00E5157C" w:rsidRPr="00995D0F" w:rsidRDefault="00995D0F" w:rsidP="0026024F">
            <w:pPr>
              <w:rPr>
                <w:rFonts w:ascii="Cambria Math" w:eastAsia="Times New Roman" w:hAnsi="Cambria Math"/>
                <w:b/>
                <w:bCs/>
                <w:color w:val="B85A22" w:themeColor="accent2" w:themeShade="BF"/>
                <w:sz w:val="22"/>
                <w:lang w:eastAsia="en-US"/>
              </w:rPr>
            </w:pPr>
            <w:proofErr w:type="gramStart"/>
            <w:r w:rsidRPr="00995D0F">
              <w:rPr>
                <w:rFonts w:ascii="Bahnschrift" w:eastAsia="Times New Roman" w:hAnsi="Bahnschrift" w:cs="Times New Roman"/>
                <w:b/>
                <w:bCs/>
                <w:color w:val="000000"/>
                <w:sz w:val="22"/>
                <w:lang w:eastAsia="en-US"/>
              </w:rPr>
              <w:t>LinkedIn :</w:t>
            </w:r>
            <w:proofErr w:type="gramEnd"/>
            <w:r w:rsidR="007952DE" w:rsidRPr="00995D0F">
              <w:rPr>
                <w:rFonts w:ascii="Bahnschrift" w:eastAsia="Times New Roman" w:hAnsi="Bahnschrift" w:cs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hyperlink r:id="rId11" w:history="1">
              <w:r w:rsidRPr="00995D0F">
                <w:rPr>
                  <w:rStyle w:val="Hyperlink"/>
                  <w:rFonts w:ascii="Cambria Math" w:eastAsia="Times New Roman" w:hAnsi="Cambria Math"/>
                  <w:b/>
                  <w:bCs/>
                  <w:sz w:val="22"/>
                  <w:lang w:eastAsia="en-US"/>
                </w:rPr>
                <w:t>https://www.linkedin.com/in/dharshini-priya-112022252</w:t>
              </w:r>
            </w:hyperlink>
          </w:p>
          <w:p w14:paraId="7CBB0C2B" w14:textId="0C4B9140" w:rsidR="00995D0F" w:rsidRPr="00995D0F" w:rsidRDefault="00995D0F" w:rsidP="0026024F">
            <w:pPr>
              <w:rPr>
                <w:rFonts w:ascii="Bahnschrift" w:eastAsia="Times New Roman" w:hAnsi="Bahnschrift" w:cs="Times New Roman"/>
                <w:b/>
                <w:bCs/>
                <w:color w:val="000000"/>
                <w:sz w:val="22"/>
                <w:lang w:eastAsia="en-US"/>
              </w:rPr>
            </w:pPr>
            <w:r w:rsidRPr="00995D0F">
              <w:rPr>
                <w:rFonts w:ascii="Bahnschrift" w:eastAsia="Times New Roman" w:hAnsi="Bahnschrift" w:cs="Times New Roman"/>
                <w:b/>
                <w:bCs/>
                <w:color w:val="000000"/>
                <w:sz w:val="22"/>
                <w:lang w:eastAsia="en-US"/>
              </w:rPr>
              <w:t xml:space="preserve">GitHub id: </w:t>
            </w:r>
            <w:r w:rsidRPr="00995D0F">
              <w:rPr>
                <w:rFonts w:ascii="Bahnschrift" w:eastAsia="Times New Roman" w:hAnsi="Bahnschrift" w:cs="Times New Roman"/>
                <w:b/>
                <w:bCs/>
                <w:color w:val="B85A22" w:themeColor="accent2" w:themeShade="BF"/>
                <w:sz w:val="22"/>
                <w:lang w:eastAsia="en-US"/>
              </w:rPr>
              <w:t>https://github.com/Dharshinipriya-2810</w:t>
            </w:r>
          </w:p>
          <w:p w14:paraId="343CCBE2" w14:textId="77777777" w:rsidR="00E5157C" w:rsidRPr="00995D0F" w:rsidRDefault="00E5157C" w:rsidP="0026024F">
            <w:pPr>
              <w:rPr>
                <w:rFonts w:ascii="Cambria" w:eastAsia="Times New Roman" w:hAnsi="Cambria" w:cs="Times New Roman"/>
                <w:color w:val="000000"/>
                <w:sz w:val="22"/>
                <w:lang w:eastAsia="en-US"/>
              </w:rPr>
            </w:pPr>
          </w:p>
          <w:p w14:paraId="342397C9" w14:textId="77777777" w:rsidR="00E5157C" w:rsidRDefault="00E5157C" w:rsidP="0026024F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</w:pPr>
          </w:p>
          <w:p w14:paraId="02C06C06" w14:textId="02EA51D5" w:rsidR="004B7604" w:rsidRPr="00E5157C" w:rsidRDefault="00E5157C" w:rsidP="0026024F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                           </w:t>
            </w:r>
            <w:r w:rsidR="000117C1">
              <w:t xml:space="preserve">                                                                        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117C1" w:rsidRPr="000117C1" w14:paraId="3FF8303F" w14:textId="77777777" w:rsidTr="00995D0F">
        <w:trPr>
          <w:trHeight w:val="180"/>
        </w:trPr>
        <w:tc>
          <w:tcPr>
            <w:tcW w:w="50" w:type="dxa"/>
            <w:tcBorders>
              <w:right w:val="single" w:sz="4" w:space="0" w:color="FFFFFF"/>
            </w:tcBorders>
          </w:tcPr>
          <w:p w14:paraId="327D901C" w14:textId="77777777" w:rsidR="008E77B5" w:rsidRDefault="008E77B5" w:rsidP="000117C1">
            <w:pPr>
              <w:spacing w:before="80"/>
              <w:rPr>
                <w:rFonts w:ascii="Cambria" w:eastAsia="Times New Roman" w:hAnsi="Cambria" w:cs="Times New Roman"/>
                <w:b/>
                <w:bCs/>
                <w:color w:val="000000"/>
                <w:sz w:val="48"/>
                <w:szCs w:val="48"/>
                <w:lang w:eastAsia="en-US"/>
              </w:rPr>
            </w:pPr>
          </w:p>
        </w:tc>
        <w:tc>
          <w:tcPr>
            <w:tcW w:w="10370" w:type="dxa"/>
            <w:tcBorders>
              <w:left w:val="single" w:sz="4" w:space="0" w:color="FFFFFF"/>
            </w:tcBorders>
          </w:tcPr>
          <w:p w14:paraId="160E5C50" w14:textId="77777777" w:rsidR="008E77B5" w:rsidRPr="004B7604" w:rsidRDefault="008E77B5" w:rsidP="00011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2565"/>
        <w:tblW w:w="10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36"/>
        <w:gridCol w:w="36"/>
        <w:gridCol w:w="7035"/>
      </w:tblGrid>
      <w:tr w:rsidR="0019036B" w:rsidRPr="004B7604" w14:paraId="442050B0" w14:textId="77777777" w:rsidTr="0019036B">
        <w:trPr>
          <w:trHeight w:val="2600"/>
        </w:trPr>
        <w:tc>
          <w:tcPr>
            <w:tcW w:w="3708" w:type="dxa"/>
            <w:shd w:val="clear" w:color="auto" w:fill="auto"/>
            <w:hideMark/>
          </w:tcPr>
          <w:p w14:paraId="29B6BED5" w14:textId="77777777" w:rsidR="0019036B" w:rsidRPr="00E40217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  <w:t>TECHNICAL SKILLS</w:t>
            </w:r>
          </w:p>
          <w:p w14:paraId="62C3B809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09781620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Testing Tools</w:t>
            </w:r>
          </w:p>
          <w:p w14:paraId="5EF58FD5" w14:textId="743216F1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- </w:t>
            </w:r>
            <w:r w:rsidR="00450DAA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P</w:t>
            </w: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ostman</w:t>
            </w:r>
          </w:p>
          <w:p w14:paraId="0D9BBFCA" w14:textId="0C615BA2" w:rsidR="0019036B" w:rsidRPr="00E40217" w:rsidRDefault="0019036B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- </w:t>
            </w:r>
            <w:r w:rsidR="00450DAA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S</w:t>
            </w: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elenium</w:t>
            </w:r>
          </w:p>
          <w:p w14:paraId="2B1960F5" w14:textId="2C87C9CA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450DAA"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J</w:t>
            </w: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ira</w:t>
            </w:r>
          </w:p>
          <w:p w14:paraId="07A94FCE" w14:textId="2CECEA68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450DAA"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</w:t>
            </w: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ypress</w:t>
            </w:r>
          </w:p>
          <w:p w14:paraId="17E95633" w14:textId="61FE9036" w:rsidR="00E40217" w:rsidRPr="00E40217" w:rsidRDefault="00E40217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Git-hub</w:t>
            </w:r>
          </w:p>
          <w:p w14:paraId="0567392D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50370666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Defect Management Tools</w:t>
            </w:r>
          </w:p>
          <w:p w14:paraId="69FD5550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- Atlassian JIRA</w:t>
            </w:r>
          </w:p>
          <w:p w14:paraId="36BECB3C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50878939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Programming Languages</w:t>
            </w:r>
          </w:p>
          <w:p w14:paraId="513A72EC" w14:textId="0B38A7ED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– Python (Beginner)</w:t>
            </w:r>
          </w:p>
          <w:p w14:paraId="4A579B48" w14:textId="77777777" w:rsidR="0019036B" w:rsidRPr="00E40217" w:rsidRDefault="0019036B" w:rsidP="0019036B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700C5572" w14:textId="77777777" w:rsidR="0019036B" w:rsidRPr="00E40217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  <w:t>ACADEMIA</w:t>
            </w:r>
          </w:p>
          <w:p w14:paraId="2436D8A6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672210E0" w14:textId="791A4755" w:rsidR="0019036B" w:rsidRPr="00E40217" w:rsidRDefault="00E40217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proofErr w:type="gramStart"/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B.Sc.(</w:t>
            </w:r>
            <w:proofErr w:type="gramEnd"/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Physics)</w:t>
            </w:r>
            <w:r w:rsidR="0019036B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in </w:t>
            </w:r>
            <w:r w:rsidR="00450DAA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A</w:t>
            </w:r>
            <w:r w:rsidR="0019036B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pollo art</w:t>
            </w:r>
            <w:r w:rsidR="00450DAA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s</w:t>
            </w:r>
            <w:r w:rsidR="0019036B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and science college 2019-2022  </w:t>
            </w:r>
            <w:r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.</w:t>
            </w:r>
            <w:r w:rsidR="0019036B" w:rsidRPr="00E40217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 </w:t>
            </w:r>
          </w:p>
          <w:p w14:paraId="20EE4089" w14:textId="77777777" w:rsidR="0019036B" w:rsidRPr="00E40217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    </w:t>
            </w:r>
          </w:p>
          <w:p w14:paraId="6F2E9578" w14:textId="311B22FE" w:rsidR="0019036B" w:rsidRPr="00E40217" w:rsidRDefault="0019036B" w:rsidP="0019036B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M.sc. (</w:t>
            </w:r>
            <w:r w:rsidR="00450DAA"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</w:t>
            </w:r>
            <w:r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nformation technology) in madras university 2022 -2024</w:t>
            </w:r>
            <w:r w:rsidR="00E40217" w:rsidRPr="00E402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</w:t>
            </w:r>
          </w:p>
          <w:p w14:paraId="6929044B" w14:textId="77777777" w:rsidR="0019036B" w:rsidRPr="00E40217" w:rsidRDefault="0019036B" w:rsidP="0019036B">
            <w:pPr>
              <w:outlineLvl w:val="0"/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  <w:t>LANGUAGES KNOWN</w:t>
            </w:r>
          </w:p>
          <w:p w14:paraId="65969A12" w14:textId="77777777" w:rsidR="0019036B" w:rsidRPr="00E40217" w:rsidRDefault="0019036B" w:rsidP="0019036B">
            <w:pPr>
              <w:outlineLvl w:val="0"/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</w:pPr>
          </w:p>
          <w:p w14:paraId="5DA182CC" w14:textId="1D567FEF" w:rsidR="0019036B" w:rsidRPr="00E40217" w:rsidRDefault="00E40217" w:rsidP="0019036B">
            <w:pPr>
              <w:outlineLvl w:val="0"/>
              <w:rPr>
                <w:rFonts w:ascii="Cambria" w:eastAsia="Times New Roman" w:hAnsi="Cambria" w:cs="Times New Roman"/>
                <w:smallCaps/>
                <w:color w:val="000000" w:themeColor="text1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Cambria" w:eastAsia="Times New Roman" w:hAnsi="Cambria" w:cs="Times New Roman"/>
                <w:smallCaps/>
                <w:color w:val="000000" w:themeColor="text1"/>
                <w:kern w:val="36"/>
                <w:sz w:val="20"/>
                <w:szCs w:val="20"/>
                <w:lang w:eastAsia="en-US"/>
              </w:rPr>
              <w:t>tamil,english,hindi</w:t>
            </w:r>
          </w:p>
          <w:p w14:paraId="1823B948" w14:textId="77777777" w:rsidR="0019036B" w:rsidRPr="00E40217" w:rsidRDefault="0019036B" w:rsidP="0019036B">
            <w:pPr>
              <w:outlineLvl w:val="0"/>
              <w:rPr>
                <w:rFonts w:ascii="Cambria" w:eastAsia="Times New Roman" w:hAnsi="Cambria" w:cs="Times New Roman"/>
                <w:smallCaps/>
                <w:color w:val="548DD4"/>
                <w:kern w:val="36"/>
                <w:sz w:val="20"/>
                <w:szCs w:val="20"/>
                <w:lang w:eastAsia="en-US"/>
              </w:rPr>
            </w:pPr>
          </w:p>
          <w:p w14:paraId="4D99F775" w14:textId="77777777" w:rsidR="0019036B" w:rsidRPr="00E40217" w:rsidRDefault="0019036B" w:rsidP="00E40217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548AB7" w:themeColor="accent1" w:themeShade="BF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b/>
                <w:bCs/>
                <w:color w:val="548AB7" w:themeColor="accent1" w:themeShade="BF"/>
                <w:kern w:val="36"/>
                <w:sz w:val="20"/>
                <w:szCs w:val="20"/>
                <w:lang w:eastAsia="en-US"/>
              </w:rPr>
              <w:t>H0BBIES</w:t>
            </w:r>
          </w:p>
          <w:p w14:paraId="26B725A9" w14:textId="77777777" w:rsidR="0019036B" w:rsidRPr="00E40217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548AB7" w:themeColor="accent1" w:themeShade="BF"/>
                <w:kern w:val="36"/>
                <w:sz w:val="20"/>
                <w:szCs w:val="20"/>
                <w:lang w:eastAsia="en-US"/>
              </w:rPr>
            </w:pPr>
          </w:p>
          <w:p w14:paraId="5B2C9C49" w14:textId="77777777" w:rsidR="0019036B" w:rsidRPr="00E40217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en-US"/>
              </w:rPr>
              <w:t>Podcasting, painting, yoga</w:t>
            </w:r>
          </w:p>
          <w:p w14:paraId="597478D4" w14:textId="77777777" w:rsidR="0019036B" w:rsidRPr="00E40217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US"/>
              </w:rPr>
            </w:pPr>
          </w:p>
          <w:p w14:paraId="644C54D3" w14:textId="77777777" w:rsidR="0019036B" w:rsidRPr="00E40217" w:rsidRDefault="0019036B" w:rsidP="0019036B">
            <w:pPr>
              <w:outlineLvl w:val="0"/>
              <w:rPr>
                <w:rFonts w:ascii="Cambria Math" w:eastAsia="Times New Roman" w:hAnsi="Cambria Math" w:cs="Arial"/>
                <w:b/>
                <w:bCs/>
                <w:color w:val="548AB7" w:themeColor="accent1" w:themeShade="BF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="Cambria Math" w:eastAsia="Times New Roman" w:hAnsi="Cambria Math" w:cs="Arial"/>
                <w:b/>
                <w:bCs/>
                <w:color w:val="548AB7" w:themeColor="accent1" w:themeShade="BF"/>
                <w:kern w:val="36"/>
                <w:sz w:val="20"/>
                <w:szCs w:val="20"/>
                <w:lang w:eastAsia="en-US"/>
              </w:rPr>
              <w:t>CERTIFICATES OF ACHIEVEMENTS</w:t>
            </w:r>
          </w:p>
          <w:p w14:paraId="5C95C216" w14:textId="4F1A85AD" w:rsidR="0019036B" w:rsidRPr="00E40217" w:rsidRDefault="0019036B" w:rsidP="0019036B">
            <w:pPr>
              <w:outlineLvl w:val="0"/>
              <w:rPr>
                <w:rFonts w:asciiTheme="minorBidi" w:eastAsia="Times New Roman" w:hAnsiTheme="minorBidi"/>
                <w:color w:val="000000" w:themeColor="text1"/>
                <w:kern w:val="36"/>
                <w:sz w:val="20"/>
                <w:szCs w:val="20"/>
                <w:lang w:eastAsia="en-US"/>
              </w:rPr>
            </w:pPr>
            <w:r w:rsidRPr="00E40217">
              <w:rPr>
                <w:rFonts w:asciiTheme="minorBidi" w:eastAsia="Times New Roman" w:hAnsiTheme="minorBidi"/>
                <w:color w:val="000000" w:themeColor="text1"/>
                <w:kern w:val="36"/>
                <w:sz w:val="20"/>
                <w:szCs w:val="20"/>
                <w:lang w:eastAsia="en-US"/>
              </w:rPr>
              <w:t>Got science fiction project certificate</w:t>
            </w:r>
            <w:r w:rsidR="00E40217">
              <w:rPr>
                <w:rFonts w:asciiTheme="minorBidi" w:eastAsia="Times New Roman" w:hAnsiTheme="minorBidi"/>
                <w:color w:val="000000" w:themeColor="text1"/>
                <w:kern w:val="36"/>
                <w:sz w:val="20"/>
                <w:szCs w:val="20"/>
                <w:lang w:eastAsia="en-US"/>
              </w:rPr>
              <w:t>.</w:t>
            </w:r>
          </w:p>
          <w:p w14:paraId="7843B6FB" w14:textId="77777777" w:rsidR="0019036B" w:rsidRPr="00E40217" w:rsidRDefault="0019036B" w:rsidP="0019036B">
            <w:pPr>
              <w:outlineLvl w:val="0"/>
              <w:rPr>
                <w:rFonts w:asciiTheme="minorBidi" w:eastAsia="Times New Roman" w:hAnsiTheme="minorBidi"/>
                <w:color w:val="548AB7" w:themeColor="accent1" w:themeShade="BF"/>
                <w:kern w:val="36"/>
                <w:sz w:val="20"/>
                <w:szCs w:val="20"/>
                <w:lang w:eastAsia="en-US"/>
              </w:rPr>
            </w:pPr>
          </w:p>
          <w:p w14:paraId="58CFB816" w14:textId="77777777" w:rsidR="0019036B" w:rsidRPr="00E40217" w:rsidRDefault="0019036B" w:rsidP="0019036B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en-US"/>
              </w:rPr>
            </w:pPr>
          </w:p>
        </w:tc>
        <w:tc>
          <w:tcPr>
            <w:tcW w:w="36" w:type="dxa"/>
            <w:tcBorders>
              <w:right w:val="single" w:sz="4" w:space="0" w:color="808080"/>
            </w:tcBorders>
            <w:hideMark/>
          </w:tcPr>
          <w:p w14:paraId="33D61C67" w14:textId="77777777" w:rsidR="0019036B" w:rsidRPr="004B7604" w:rsidRDefault="0019036B" w:rsidP="001903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6" w:type="dxa"/>
            <w:tcBorders>
              <w:left w:val="single" w:sz="4" w:space="0" w:color="808080"/>
            </w:tcBorders>
            <w:hideMark/>
          </w:tcPr>
          <w:p w14:paraId="380C7149" w14:textId="77777777" w:rsidR="0019036B" w:rsidRPr="004B7604" w:rsidRDefault="0019036B" w:rsidP="001903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035" w:type="dxa"/>
            <w:shd w:val="clear" w:color="auto" w:fill="FFFFFF"/>
            <w:hideMark/>
          </w:tcPr>
          <w:p w14:paraId="5062DD81" w14:textId="77777777" w:rsidR="0019036B" w:rsidRPr="00E1642D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  <w:t>PROFESSIONAL SUMMARY</w:t>
            </w:r>
          </w:p>
          <w:p w14:paraId="7BD86B7C" w14:textId="260F55AD" w:rsidR="0019036B" w:rsidRPr="00E1642D" w:rsidRDefault="00450DAA" w:rsidP="0019036B">
            <w:pPr>
              <w:pStyle w:val="ListParagraph"/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As a fresher, I</w:t>
            </w:r>
            <w:r w:rsidR="0019036B"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came across a very exciting position on your job portal that I believe fits me perfectly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.</w:t>
            </w:r>
          </w:p>
          <w:p w14:paraId="38A07B25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Experience in detailing test plans, test cases, tracking defects, reporting status to various levels of the project.</w:t>
            </w:r>
          </w:p>
          <w:p w14:paraId="7FA10118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Proficient in overall Defect Management/ Problem solving including tracking bugs and reporting using </w:t>
            </w:r>
            <w:r w:rsidRPr="0016454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Atlassian Jira</w:t>
            </w: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,</w:t>
            </w:r>
          </w:p>
          <w:p w14:paraId="5EB400EF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Knowledge of Python and Selenium.</w:t>
            </w:r>
          </w:p>
          <w:p w14:paraId="3A94BD8C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Experience in SDLC like Agile (Scrum).</w:t>
            </w:r>
          </w:p>
          <w:p w14:paraId="77386CD6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Knowledge of generating test scenarios, write test cases and collect test data.</w:t>
            </w:r>
          </w:p>
          <w:p w14:paraId="4AB44ACC" w14:textId="77777777" w:rsidR="0019036B" w:rsidRPr="00E1642D" w:rsidRDefault="0019036B" w:rsidP="0019036B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Knowledge of SQL server database management system. </w:t>
            </w:r>
          </w:p>
          <w:p w14:paraId="5568B0C8" w14:textId="77777777" w:rsidR="0019036B" w:rsidRDefault="0019036B" w:rsidP="0019036B">
            <w:pPr>
              <w:outlineLvl w:val="0"/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</w:pPr>
          </w:p>
          <w:p w14:paraId="22CF12B4" w14:textId="26C457CA" w:rsidR="0019036B" w:rsidRPr="00E1642D" w:rsidRDefault="0019036B" w:rsidP="0019036B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b/>
                <w:bCs/>
                <w:smallCaps/>
                <w:color w:val="548DD4"/>
                <w:kern w:val="36"/>
                <w:sz w:val="20"/>
                <w:szCs w:val="20"/>
                <w:lang w:eastAsia="en-US"/>
              </w:rPr>
              <w:t>PROJECT EXPERIENCE</w:t>
            </w:r>
          </w:p>
          <w:p w14:paraId="7D0D556F" w14:textId="77777777" w:rsidR="0019036B" w:rsidRPr="00E1642D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14:paraId="03937F8F" w14:textId="4F1327DB" w:rsidR="0019036B" w:rsidRPr="0016454A" w:rsidRDefault="0019036B" w:rsidP="0019036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 xml:space="preserve">Newsletter generator web application testing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 xml:space="preserve">                   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Tools  </w:t>
            </w:r>
            <w:r w:rsidR="00450DAA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 </w:t>
            </w:r>
            <w:r w:rsidR="00E40217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  :</w:t>
            </w: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Selenium, MySQL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.</w:t>
            </w: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                                                                                  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                 </w:t>
            </w: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Duration: </w:t>
            </w:r>
            <w:r w:rsidRPr="0016454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Sep 2022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-</w:t>
            </w: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Dec 2022 – Present worked for Manual and Automation Testing in QXf2.</w:t>
            </w:r>
          </w:p>
          <w:p w14:paraId="4C914AB8" w14:textId="77777777" w:rsidR="0019036B" w:rsidRPr="00E1642D" w:rsidRDefault="0019036B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</w:p>
          <w:p w14:paraId="2779FD07" w14:textId="77777777" w:rsidR="0019036B" w:rsidRDefault="0019036B" w:rsidP="0019036B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>Key Responsibilities</w:t>
            </w:r>
          </w:p>
          <w:p w14:paraId="10D57E46" w14:textId="0DECC45F" w:rsidR="0019036B" w:rsidRPr="0019036B" w:rsidRDefault="0019036B" w:rsidP="0019036B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1903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Test execution begins, the number of testers often increases, starting with the work required to implement tests in the test environment.</w:t>
            </w:r>
          </w:p>
          <w:p w14:paraId="695A0AD6" w14:textId="77777777" w:rsidR="0019036B" w:rsidRPr="0019036B" w:rsidRDefault="0019036B" w:rsidP="0019036B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1903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To execute and log the tests evaluate the results and document problems found.</w:t>
            </w:r>
          </w:p>
          <w:p w14:paraId="3E5E918E" w14:textId="77777777" w:rsidR="0019036B" w:rsidRPr="0019036B" w:rsidRDefault="0019036B" w:rsidP="0019036B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1903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Throughout the </w:t>
            </w:r>
            <w:r w:rsidRPr="0019036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STLC, </w:t>
            </w:r>
            <w:r w:rsidRPr="0019036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>they review other work including test specifications, defect report and test results.</w:t>
            </w:r>
          </w:p>
          <w:p w14:paraId="23932C2A" w14:textId="77777777" w:rsidR="0019036B" w:rsidRDefault="0019036B" w:rsidP="0019036B">
            <w:pPr>
              <w:pStyle w:val="ListParagraph"/>
              <w:shd w:val="clear" w:color="auto" w:fill="FFFFFF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493E0242" w14:textId="565C075C" w:rsidR="0019036B" w:rsidRPr="0019036B" w:rsidRDefault="0019036B" w:rsidP="0019036B">
            <w:pPr>
              <w:shd w:val="clear" w:color="auto" w:fill="FFFFFF"/>
              <w:textAlignment w:val="baseline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1903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Manual testing</w:t>
            </w:r>
          </w:p>
          <w:p w14:paraId="6AE96EF9" w14:textId="77777777" w:rsidR="0019036B" w:rsidRPr="00E1642D" w:rsidRDefault="0019036B" w:rsidP="0019036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software development life cycle.</w:t>
            </w:r>
          </w:p>
          <w:p w14:paraId="18532DDC" w14:textId="77777777" w:rsidR="0019036B" w:rsidRPr="00E1642D" w:rsidRDefault="0019036B" w:rsidP="0019036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on levels of testing.</w:t>
            </w:r>
          </w:p>
          <w:p w14:paraId="4A131DDF" w14:textId="77777777" w:rsidR="0019036B" w:rsidRPr="00E1642D" w:rsidRDefault="0019036B" w:rsidP="0019036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types of testing.</w:t>
            </w:r>
          </w:p>
          <w:p w14:paraId="5A6DE2C1" w14:textId="77777777" w:rsidR="0019036B" w:rsidRPr="00E1642D" w:rsidRDefault="0019036B" w:rsidP="0019036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functional and non-functional testing.</w:t>
            </w:r>
          </w:p>
          <w:p w14:paraId="44A0F1C9" w14:textId="77777777" w:rsidR="0019036B" w:rsidRPr="00E1642D" w:rsidRDefault="0019036B" w:rsidP="0019036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software test life cycle.</w:t>
            </w:r>
          </w:p>
          <w:p w14:paraId="6D688688" w14:textId="4B4546A2" w:rsidR="0019036B" w:rsidRPr="00450DAA" w:rsidRDefault="0019036B" w:rsidP="00450DA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50DA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defect tracking tool.</w:t>
            </w:r>
          </w:p>
          <w:p w14:paraId="5DFDF96E" w14:textId="77777777" w:rsidR="0019036B" w:rsidRPr="00E1642D" w:rsidRDefault="0019036B" w:rsidP="0019036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</w:p>
          <w:p w14:paraId="7356CBB2" w14:textId="77777777" w:rsidR="0019036B" w:rsidRPr="00E1642D" w:rsidRDefault="0019036B" w:rsidP="001903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SQL</w:t>
            </w:r>
          </w:p>
          <w:p w14:paraId="33B4CA2A" w14:textId="77777777" w:rsidR="00450DAA" w:rsidRDefault="0019036B" w:rsidP="00450DA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Knowledge of database management.</w:t>
            </w:r>
          </w:p>
          <w:p w14:paraId="73F317AA" w14:textId="3FED872C" w:rsidR="0019036B" w:rsidRPr="00450DAA" w:rsidRDefault="00450DAA" w:rsidP="00450DA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450DA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K</w:t>
            </w:r>
            <w:r w:rsidR="0019036B" w:rsidRPr="00450DA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nowledge in writing SQL queries.</w:t>
            </w:r>
          </w:p>
          <w:p w14:paraId="4FDFDBC7" w14:textId="2B4328CA" w:rsidR="0019036B" w:rsidRPr="00E1642D" w:rsidRDefault="00450DAA" w:rsidP="0019036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</w:t>
            </w:r>
            <w:r w:rsidR="0019036B"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racticed extensively in writing SQL server express edition database.</w:t>
            </w:r>
          </w:p>
          <w:p w14:paraId="59FF476B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3163C3D1" w14:textId="77777777" w:rsidR="0019036B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Test automation in selenium</w:t>
            </w:r>
          </w:p>
          <w:p w14:paraId="70455484" w14:textId="77777777" w:rsidR="0019036B" w:rsidRPr="0019036B" w:rsidRDefault="0019036B" w:rsidP="0019036B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9036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Web driver method in XPATH.</w:t>
            </w:r>
          </w:p>
          <w:p w14:paraId="2EC83BF9" w14:textId="2764192F" w:rsidR="0019036B" w:rsidRPr="00E1642D" w:rsidRDefault="0019036B" w:rsidP="0019036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Knowledge on creating </w:t>
            </w:r>
            <w:r w:rsidR="00450D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</w:t>
            </w:r>
            <w:r w:rsidRPr="00E16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elenium test cases using element locators and web driver methods.</w:t>
            </w:r>
          </w:p>
          <w:p w14:paraId="52B18836" w14:textId="4DD4C0F0" w:rsidR="0019036B" w:rsidRPr="00E1642D" w:rsidRDefault="0019036B" w:rsidP="0019036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tabs>
                <w:tab w:val="left" w:pos="525"/>
                <w:tab w:val="left" w:pos="915"/>
              </w:tabs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  Knowledge of </w:t>
            </w:r>
            <w:r w:rsidR="00450D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</w:t>
            </w:r>
            <w:r w:rsidRPr="00E164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ypress.</w:t>
            </w:r>
          </w:p>
          <w:p w14:paraId="7FC367C4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0670B67A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2D152BEE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2043197D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49358396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2505EDA8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6F7B098A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5E29E639" w14:textId="77777777" w:rsidR="0019036B" w:rsidRPr="00E1642D" w:rsidRDefault="0019036B" w:rsidP="0019036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  <w:p w14:paraId="0871F28D" w14:textId="77777777" w:rsidR="0019036B" w:rsidRPr="00E1642D" w:rsidRDefault="0019036B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</w:p>
          <w:p w14:paraId="1672B689" w14:textId="77777777" w:rsidR="0019036B" w:rsidRPr="00E1642D" w:rsidRDefault="0019036B" w:rsidP="001903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REFERENCE:</w:t>
            </w:r>
          </w:p>
          <w:p w14:paraId="49D158CC" w14:textId="77777777" w:rsidR="0019036B" w:rsidRPr="00E1642D" w:rsidRDefault="0019036B" w:rsidP="001903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  </w:t>
            </w:r>
          </w:p>
          <w:p w14:paraId="7F485855" w14:textId="77777777" w:rsidR="0019036B" w:rsidRPr="00E1642D" w:rsidRDefault="0019036B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  <w:r w:rsidRPr="00E164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  <w:t>Place</w:t>
            </w:r>
            <w:r w:rsidRPr="00E1642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: Chennai</w:t>
            </w:r>
          </w:p>
          <w:p w14:paraId="1571A6FF" w14:textId="77777777" w:rsidR="0019036B" w:rsidRPr="00E1642D" w:rsidRDefault="0019036B" w:rsidP="0019036B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40979FF7" w14:textId="3BE21484" w:rsidR="004B7604" w:rsidRPr="004B7604" w:rsidRDefault="00000000" w:rsidP="004B760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pict w14:anchorId="1B07CDF1">
          <v:rect id="_x0000_i1025" alt="" style="width:.05pt;height:.05pt;mso-width-percent:0;mso-height-percent:0;mso-width-percent:0;mso-height-percent:0" o:hralign="center" o:hrstd="t" o:hr="t" fillcolor="#a0a0a0" stroked="f"/>
        </w:pict>
      </w:r>
    </w:p>
    <w:p w14:paraId="5C4C4986" w14:textId="77777777" w:rsidR="0043117B" w:rsidRPr="004B7604" w:rsidRDefault="00000000" w:rsidP="004B7604"/>
    <w:sectPr w:rsidR="0043117B" w:rsidRPr="004B7604" w:rsidSect="00251F3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DA67" w14:textId="77777777" w:rsidR="00D96EB2" w:rsidRDefault="00D96EB2" w:rsidP="000C45FF">
      <w:r>
        <w:separator/>
      </w:r>
    </w:p>
  </w:endnote>
  <w:endnote w:type="continuationSeparator" w:id="0">
    <w:p w14:paraId="03F05D9E" w14:textId="77777777" w:rsidR="00D96EB2" w:rsidRDefault="00D96E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E9E7" w14:textId="77777777" w:rsidR="00D96EB2" w:rsidRDefault="00D96EB2" w:rsidP="000C45FF">
      <w:r>
        <w:separator/>
      </w:r>
    </w:p>
  </w:footnote>
  <w:footnote w:type="continuationSeparator" w:id="0">
    <w:p w14:paraId="26A32E58" w14:textId="77777777" w:rsidR="00D96EB2" w:rsidRDefault="00D96E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D35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3FFDC5" wp14:editId="4CF753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3CA"/>
    <w:multiLevelType w:val="hybridMultilevel"/>
    <w:tmpl w:val="118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8FD"/>
    <w:multiLevelType w:val="multilevel"/>
    <w:tmpl w:val="148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80E45"/>
    <w:multiLevelType w:val="hybridMultilevel"/>
    <w:tmpl w:val="3BF44C4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FD223DF"/>
    <w:multiLevelType w:val="hybridMultilevel"/>
    <w:tmpl w:val="C434854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1ACD680E"/>
    <w:multiLevelType w:val="hybridMultilevel"/>
    <w:tmpl w:val="78CCCD60"/>
    <w:lvl w:ilvl="0" w:tplc="6798C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28AA"/>
    <w:multiLevelType w:val="hybridMultilevel"/>
    <w:tmpl w:val="5B12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6519A"/>
    <w:multiLevelType w:val="hybridMultilevel"/>
    <w:tmpl w:val="9BBC0F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1EF76D9"/>
    <w:multiLevelType w:val="hybridMultilevel"/>
    <w:tmpl w:val="5E041D4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 w15:restartNumberingAfterBreak="0">
    <w:nsid w:val="2A874266"/>
    <w:multiLevelType w:val="hybridMultilevel"/>
    <w:tmpl w:val="01DEF5C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9" w15:restartNumberingAfterBreak="0">
    <w:nsid w:val="2BF919EA"/>
    <w:multiLevelType w:val="hybridMultilevel"/>
    <w:tmpl w:val="6E0E6CC2"/>
    <w:lvl w:ilvl="0" w:tplc="6798C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2C35"/>
    <w:multiLevelType w:val="multilevel"/>
    <w:tmpl w:val="5C1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477C7"/>
    <w:multiLevelType w:val="hybridMultilevel"/>
    <w:tmpl w:val="A8D8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86BC9"/>
    <w:multiLevelType w:val="multilevel"/>
    <w:tmpl w:val="9AA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441F6"/>
    <w:multiLevelType w:val="hybridMultilevel"/>
    <w:tmpl w:val="6FEC17A8"/>
    <w:lvl w:ilvl="0" w:tplc="A36AB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6E99"/>
    <w:multiLevelType w:val="hybridMultilevel"/>
    <w:tmpl w:val="8A54551A"/>
    <w:lvl w:ilvl="0" w:tplc="6798C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5536D"/>
    <w:multiLevelType w:val="hybridMultilevel"/>
    <w:tmpl w:val="732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C2CB2"/>
    <w:multiLevelType w:val="hybridMultilevel"/>
    <w:tmpl w:val="E064FCA6"/>
    <w:lvl w:ilvl="0" w:tplc="D49C1FE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01E8E"/>
    <w:multiLevelType w:val="hybridMultilevel"/>
    <w:tmpl w:val="176E148E"/>
    <w:lvl w:ilvl="0" w:tplc="F86E2B5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67ED4"/>
    <w:multiLevelType w:val="hybridMultilevel"/>
    <w:tmpl w:val="9D80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05AA0"/>
    <w:multiLevelType w:val="hybridMultilevel"/>
    <w:tmpl w:val="05E2002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515B560E"/>
    <w:multiLevelType w:val="hybridMultilevel"/>
    <w:tmpl w:val="5B4CF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7B68CB"/>
    <w:multiLevelType w:val="multilevel"/>
    <w:tmpl w:val="275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F375D"/>
    <w:multiLevelType w:val="hybridMultilevel"/>
    <w:tmpl w:val="3F7281EA"/>
    <w:lvl w:ilvl="0" w:tplc="6798C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B748E"/>
    <w:multiLevelType w:val="hybridMultilevel"/>
    <w:tmpl w:val="EC74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77A4E"/>
    <w:multiLevelType w:val="hybridMultilevel"/>
    <w:tmpl w:val="BA2E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603A1"/>
    <w:multiLevelType w:val="hybridMultilevel"/>
    <w:tmpl w:val="AA365910"/>
    <w:lvl w:ilvl="0" w:tplc="6798C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054C3"/>
    <w:multiLevelType w:val="hybridMultilevel"/>
    <w:tmpl w:val="215C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1264E"/>
    <w:multiLevelType w:val="hybridMultilevel"/>
    <w:tmpl w:val="61C4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E0DB9"/>
    <w:multiLevelType w:val="hybridMultilevel"/>
    <w:tmpl w:val="A230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61311"/>
    <w:multiLevelType w:val="hybridMultilevel"/>
    <w:tmpl w:val="5A7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12A51"/>
    <w:multiLevelType w:val="hybridMultilevel"/>
    <w:tmpl w:val="3A12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42E6B"/>
    <w:multiLevelType w:val="hybridMultilevel"/>
    <w:tmpl w:val="1F2AD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9777">
    <w:abstractNumId w:val="12"/>
  </w:num>
  <w:num w:numId="2" w16cid:durableId="285360021">
    <w:abstractNumId w:val="1"/>
  </w:num>
  <w:num w:numId="3" w16cid:durableId="323558373">
    <w:abstractNumId w:val="21"/>
  </w:num>
  <w:num w:numId="4" w16cid:durableId="950163732">
    <w:abstractNumId w:val="10"/>
  </w:num>
  <w:num w:numId="5" w16cid:durableId="2007975859">
    <w:abstractNumId w:val="16"/>
  </w:num>
  <w:num w:numId="6" w16cid:durableId="1291783882">
    <w:abstractNumId w:val="17"/>
  </w:num>
  <w:num w:numId="7" w16cid:durableId="612514387">
    <w:abstractNumId w:val="13"/>
  </w:num>
  <w:num w:numId="8" w16cid:durableId="1798601076">
    <w:abstractNumId w:val="9"/>
  </w:num>
  <w:num w:numId="9" w16cid:durableId="2038772958">
    <w:abstractNumId w:val="25"/>
  </w:num>
  <w:num w:numId="10" w16cid:durableId="1308902674">
    <w:abstractNumId w:val="30"/>
  </w:num>
  <w:num w:numId="11" w16cid:durableId="979069287">
    <w:abstractNumId w:val="22"/>
  </w:num>
  <w:num w:numId="12" w16cid:durableId="1870098234">
    <w:abstractNumId w:val="24"/>
  </w:num>
  <w:num w:numId="13" w16cid:durableId="339162620">
    <w:abstractNumId w:val="14"/>
  </w:num>
  <w:num w:numId="14" w16cid:durableId="1531071890">
    <w:abstractNumId w:val="4"/>
  </w:num>
  <w:num w:numId="15" w16cid:durableId="906719514">
    <w:abstractNumId w:val="18"/>
  </w:num>
  <w:num w:numId="16" w16cid:durableId="349373854">
    <w:abstractNumId w:val="8"/>
  </w:num>
  <w:num w:numId="17" w16cid:durableId="1005091347">
    <w:abstractNumId w:val="29"/>
  </w:num>
  <w:num w:numId="18" w16cid:durableId="248005493">
    <w:abstractNumId w:val="3"/>
  </w:num>
  <w:num w:numId="19" w16cid:durableId="996343819">
    <w:abstractNumId w:val="26"/>
  </w:num>
  <w:num w:numId="20" w16cid:durableId="989752189">
    <w:abstractNumId w:val="23"/>
  </w:num>
  <w:num w:numId="21" w16cid:durableId="564074186">
    <w:abstractNumId w:val="28"/>
  </w:num>
  <w:num w:numId="22" w16cid:durableId="1987856843">
    <w:abstractNumId w:val="11"/>
  </w:num>
  <w:num w:numId="23" w16cid:durableId="1254167315">
    <w:abstractNumId w:val="31"/>
  </w:num>
  <w:num w:numId="24" w16cid:durableId="1780026751">
    <w:abstractNumId w:val="0"/>
  </w:num>
  <w:num w:numId="25" w16cid:durableId="917134537">
    <w:abstractNumId w:val="20"/>
  </w:num>
  <w:num w:numId="26" w16cid:durableId="218516809">
    <w:abstractNumId w:val="6"/>
  </w:num>
  <w:num w:numId="27" w16cid:durableId="2089184021">
    <w:abstractNumId w:val="19"/>
  </w:num>
  <w:num w:numId="28" w16cid:durableId="918561577">
    <w:abstractNumId w:val="7"/>
  </w:num>
  <w:num w:numId="29" w16cid:durableId="160968555">
    <w:abstractNumId w:val="27"/>
  </w:num>
  <w:num w:numId="30" w16cid:durableId="1665431184">
    <w:abstractNumId w:val="15"/>
  </w:num>
  <w:num w:numId="31" w16cid:durableId="345251204">
    <w:abstractNumId w:val="2"/>
  </w:num>
  <w:num w:numId="32" w16cid:durableId="2016035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4"/>
    <w:rsid w:val="00000B6B"/>
    <w:rsid w:val="000117C1"/>
    <w:rsid w:val="00036450"/>
    <w:rsid w:val="00056C16"/>
    <w:rsid w:val="00071F54"/>
    <w:rsid w:val="000836D7"/>
    <w:rsid w:val="00094499"/>
    <w:rsid w:val="000C45FF"/>
    <w:rsid w:val="000E3FD1"/>
    <w:rsid w:val="00112054"/>
    <w:rsid w:val="001525E1"/>
    <w:rsid w:val="001538E8"/>
    <w:rsid w:val="0016454A"/>
    <w:rsid w:val="001709B6"/>
    <w:rsid w:val="00180329"/>
    <w:rsid w:val="0019001F"/>
    <w:rsid w:val="0019036B"/>
    <w:rsid w:val="001A74A5"/>
    <w:rsid w:val="001B2ABD"/>
    <w:rsid w:val="001C46F1"/>
    <w:rsid w:val="001E0391"/>
    <w:rsid w:val="001E1759"/>
    <w:rsid w:val="001F1ECC"/>
    <w:rsid w:val="002132C6"/>
    <w:rsid w:val="00225626"/>
    <w:rsid w:val="002400EB"/>
    <w:rsid w:val="00244AB2"/>
    <w:rsid w:val="00244D04"/>
    <w:rsid w:val="00244E35"/>
    <w:rsid w:val="00251F3A"/>
    <w:rsid w:val="00256CF7"/>
    <w:rsid w:val="0026024F"/>
    <w:rsid w:val="00281FD5"/>
    <w:rsid w:val="002A242C"/>
    <w:rsid w:val="002B615C"/>
    <w:rsid w:val="002C423E"/>
    <w:rsid w:val="002D4CAF"/>
    <w:rsid w:val="0030481B"/>
    <w:rsid w:val="003156FC"/>
    <w:rsid w:val="003254B5"/>
    <w:rsid w:val="00331A51"/>
    <w:rsid w:val="00351E8D"/>
    <w:rsid w:val="00355DA4"/>
    <w:rsid w:val="0037121F"/>
    <w:rsid w:val="003A6B7D"/>
    <w:rsid w:val="003B06CA"/>
    <w:rsid w:val="003C1B7F"/>
    <w:rsid w:val="003D2F59"/>
    <w:rsid w:val="004071FC"/>
    <w:rsid w:val="00412AF6"/>
    <w:rsid w:val="00445947"/>
    <w:rsid w:val="00450DAA"/>
    <w:rsid w:val="004603FF"/>
    <w:rsid w:val="00477BCF"/>
    <w:rsid w:val="004813B3"/>
    <w:rsid w:val="004840F6"/>
    <w:rsid w:val="00496591"/>
    <w:rsid w:val="004B7604"/>
    <w:rsid w:val="004C539E"/>
    <w:rsid w:val="004C63E4"/>
    <w:rsid w:val="004D3011"/>
    <w:rsid w:val="005262AC"/>
    <w:rsid w:val="005746EB"/>
    <w:rsid w:val="005E39D5"/>
    <w:rsid w:val="00600670"/>
    <w:rsid w:val="00601367"/>
    <w:rsid w:val="00603B1B"/>
    <w:rsid w:val="00604686"/>
    <w:rsid w:val="0062123A"/>
    <w:rsid w:val="00641320"/>
    <w:rsid w:val="00646E75"/>
    <w:rsid w:val="00647BF1"/>
    <w:rsid w:val="006771D0"/>
    <w:rsid w:val="006837AB"/>
    <w:rsid w:val="0068636C"/>
    <w:rsid w:val="006A6CB1"/>
    <w:rsid w:val="006E5CB2"/>
    <w:rsid w:val="007152AE"/>
    <w:rsid w:val="00715FCB"/>
    <w:rsid w:val="00743101"/>
    <w:rsid w:val="00757559"/>
    <w:rsid w:val="007714FC"/>
    <w:rsid w:val="007775E1"/>
    <w:rsid w:val="007867A0"/>
    <w:rsid w:val="00786DBF"/>
    <w:rsid w:val="007927F5"/>
    <w:rsid w:val="007952DE"/>
    <w:rsid w:val="00802CA0"/>
    <w:rsid w:val="0081679B"/>
    <w:rsid w:val="008A59BC"/>
    <w:rsid w:val="008D2417"/>
    <w:rsid w:val="008E77B5"/>
    <w:rsid w:val="008F50CC"/>
    <w:rsid w:val="00910F97"/>
    <w:rsid w:val="009260CD"/>
    <w:rsid w:val="00952C25"/>
    <w:rsid w:val="00982CA0"/>
    <w:rsid w:val="00987679"/>
    <w:rsid w:val="00995D0F"/>
    <w:rsid w:val="009D1000"/>
    <w:rsid w:val="009F4585"/>
    <w:rsid w:val="00A17CE1"/>
    <w:rsid w:val="00A2118D"/>
    <w:rsid w:val="00A45A54"/>
    <w:rsid w:val="00AA3A8C"/>
    <w:rsid w:val="00AD76E2"/>
    <w:rsid w:val="00AE231C"/>
    <w:rsid w:val="00B12B87"/>
    <w:rsid w:val="00B20152"/>
    <w:rsid w:val="00B20338"/>
    <w:rsid w:val="00B359E4"/>
    <w:rsid w:val="00B57D98"/>
    <w:rsid w:val="00B70850"/>
    <w:rsid w:val="00B8235C"/>
    <w:rsid w:val="00BE4A68"/>
    <w:rsid w:val="00C066B6"/>
    <w:rsid w:val="00C104F1"/>
    <w:rsid w:val="00C22BAA"/>
    <w:rsid w:val="00C37BA1"/>
    <w:rsid w:val="00C41EF4"/>
    <w:rsid w:val="00C4674C"/>
    <w:rsid w:val="00C506CF"/>
    <w:rsid w:val="00C70430"/>
    <w:rsid w:val="00C72BED"/>
    <w:rsid w:val="00C83874"/>
    <w:rsid w:val="00C9578B"/>
    <w:rsid w:val="00CB0055"/>
    <w:rsid w:val="00CF7604"/>
    <w:rsid w:val="00D2522B"/>
    <w:rsid w:val="00D4183A"/>
    <w:rsid w:val="00D422DE"/>
    <w:rsid w:val="00D5459D"/>
    <w:rsid w:val="00D93E68"/>
    <w:rsid w:val="00D96EB2"/>
    <w:rsid w:val="00DA1F4D"/>
    <w:rsid w:val="00DC6DCB"/>
    <w:rsid w:val="00DD172A"/>
    <w:rsid w:val="00DD2D7B"/>
    <w:rsid w:val="00E1642D"/>
    <w:rsid w:val="00E25A26"/>
    <w:rsid w:val="00E40217"/>
    <w:rsid w:val="00E4381A"/>
    <w:rsid w:val="00E5157C"/>
    <w:rsid w:val="00E55D74"/>
    <w:rsid w:val="00E615F7"/>
    <w:rsid w:val="00E674B2"/>
    <w:rsid w:val="00E95476"/>
    <w:rsid w:val="00EA690D"/>
    <w:rsid w:val="00EA6A39"/>
    <w:rsid w:val="00ED4BEC"/>
    <w:rsid w:val="00EE6B1A"/>
    <w:rsid w:val="00F375F5"/>
    <w:rsid w:val="00F534EA"/>
    <w:rsid w:val="00F54910"/>
    <w:rsid w:val="00F60274"/>
    <w:rsid w:val="00F73C2E"/>
    <w:rsid w:val="00F77FB9"/>
    <w:rsid w:val="00F8796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B3A2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4B76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07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dharshini-priya-112022252" TargetMode="External"/><Relationship Id="rId5" Type="http://schemas.openxmlformats.org/officeDocument/2006/relationships/styles" Target="styles.xml"/><Relationship Id="rId10" Type="http://schemas.openxmlformats.org/officeDocument/2006/relationships/hyperlink" Target="mailto:dharsha21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dha.gupta\AppData\Local\Microsoft\Office\16.0\DTS\en-US%7b07DC2977-4FD8-4B22-A2E2-1316CFF10745%7d\%7b3AD6784E-F3ED-4BD1-8884-A03B9589C08D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{3AD6784E-F3ED-4BD1-8884-A03B9589C08D}tf00546271_win32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2022-12-14T19:34:00Z</dcterms:created>
  <dcterms:modified xsi:type="dcterms:W3CDTF">2022-12-30T07:16:00Z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spardha.gupta@ad.infosys.com</vt:lpwstr>
  </property>
  <property fmtid="{D5CDD505-2E9C-101B-9397-08002B2CF9AE}" pid="6" name="MSIP_Label_be4b3411-284d-4d31-bd4f-bc13ef7f1fd6_SetDate">
    <vt:lpwstr>2021-07-07T08:42:55.8379791Z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04a4dac6-363a-4fdb-acd3-26401604e3e8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2022-04-22T12:17:50Z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04a4dac6-363a-4fdb-acd3-26401604e3e8</vt:lpwstr>
  </property>
  <property fmtid="{D5CDD505-2E9C-101B-9397-08002B2CF9AE}" pid="17" name="MSIP_Label_a0819fa7-4367-4500-ba88-dd630d977609_ContentBits">
    <vt:lpwstr>0</vt:lpwstr>
  </property>
</Properties>
</file>